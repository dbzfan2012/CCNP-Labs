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50DF1" w14:textId="6F4A2F5C" w:rsidR="004D36D7" w:rsidRPr="00155F03" w:rsidRDefault="004D2A43" w:rsidP="0051525D">
      <w:pPr>
        <w:pStyle w:val="Title"/>
      </w:pPr>
      <w:sdt>
        <w:sdt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D2BFD" w:rsidRPr="004D2BFD">
            <w:t xml:space="preserve">13.5.1  </w:t>
          </w:r>
          <w:r w:rsidR="00293592" w:rsidRPr="004D2BFD">
            <w:t>Packet Tracer - WLAN Configuration</w:t>
          </w:r>
        </w:sdtContent>
      </w:sdt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  <w:bookmarkStart w:id="0" w:name="_GoBack"/>
        <w:bookmarkEnd w:id="0"/>
      </w:tr>
      <w:tr w:rsidR="00F34A52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832DEF" w:rsidRDefault="00832DEF" w:rsidP="005E4556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0" w:type="dxa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222F0E" w:rsidRDefault="00B64091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E4663C">
        <w:tc>
          <w:tcPr>
            <w:tcW w:w="3711" w:type="dxa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E4663C">
        <w:tc>
          <w:tcPr>
            <w:tcW w:w="3711" w:type="dxa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E4663C">
        <w:tc>
          <w:tcPr>
            <w:tcW w:w="3711" w:type="dxa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E4663C">
        <w:tc>
          <w:tcPr>
            <w:tcW w:w="3711" w:type="dxa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E4663C">
        <w:tc>
          <w:tcPr>
            <w:tcW w:w="3711" w:type="dxa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E4663C">
        <w:tc>
          <w:tcPr>
            <w:tcW w:w="3711" w:type="dxa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E4663C">
        <w:tc>
          <w:tcPr>
            <w:tcW w:w="2087" w:type="dxa"/>
          </w:tcPr>
          <w:p w14:paraId="2736C7B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088" w:type="dxa"/>
          </w:tcPr>
          <w:p w14:paraId="058A4A60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659BC063" w14:textId="77777777" w:rsidTr="00E4663C">
        <w:tc>
          <w:tcPr>
            <w:tcW w:w="2087" w:type="dxa"/>
          </w:tcPr>
          <w:p w14:paraId="0AAB7582" w14:textId="77777777" w:rsidR="009F266A" w:rsidRDefault="009F266A" w:rsidP="00F34A52">
            <w:pPr>
              <w:pStyle w:val="BodyTextL25"/>
              <w:ind w:left="0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F34A52">
            <w:pPr>
              <w:pStyle w:val="BodyTextL25"/>
              <w:ind w:left="0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1978891F" w14:textId="77777777" w:rsidTr="00E4663C">
        <w:tc>
          <w:tcPr>
            <w:tcW w:w="2087" w:type="dxa"/>
          </w:tcPr>
          <w:p w14:paraId="233092B9" w14:textId="77777777" w:rsidR="009F266A" w:rsidRDefault="009F266A" w:rsidP="00F34A52">
            <w:pPr>
              <w:pStyle w:val="BodyTextL25"/>
              <w:ind w:left="0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F34A52">
            <w:pPr>
              <w:pStyle w:val="BodyTextL25"/>
              <w:ind w:left="0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F34A52">
            <w:pPr>
              <w:pStyle w:val="BodyTextL25"/>
              <w:ind w:left="0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F34A52">
            <w:pPr>
              <w:pStyle w:val="BodyTextL25"/>
              <w:ind w:left="0"/>
            </w:pPr>
            <w:r>
              <w:t>userW5pass</w:t>
            </w:r>
          </w:p>
        </w:tc>
      </w:tr>
    </w:tbl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lastRenderedPageBreak/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14AAA">
      <w:pPr>
        <w:pStyle w:val="SubStepAlpha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0F89A3EF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379FADF2" w14:textId="33991050" w:rsidR="000A783A" w:rsidRDefault="000A783A" w:rsidP="000A783A">
      <w:pPr>
        <w:pStyle w:val="AnswerLineL50"/>
      </w:pPr>
      <w:r>
        <w:t>Type your answers here.</w:t>
      </w:r>
    </w:p>
    <w:p w14:paraId="3E0D55DF" w14:textId="7F843BF1" w:rsidR="00BB6469" w:rsidRPr="00BB6469" w:rsidRDefault="00BB6469" w:rsidP="00BB6469">
      <w:pPr>
        <w:pStyle w:val="SubStepAlpha"/>
      </w:pPr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lastRenderedPageBreak/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lastRenderedPageBreak/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r w:rsidRPr="00DD1C14">
        <w:rPr>
          <w:b/>
        </w:rPr>
        <w:t>RadiusPW</w:t>
      </w:r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FlexConnect section. Enable </w:t>
      </w:r>
      <w:r w:rsidRPr="00274C75">
        <w:rPr>
          <w:b/>
        </w:rPr>
        <w:t>FlexConnect Local Switching</w:t>
      </w:r>
      <w:r>
        <w:t xml:space="preserve"> and </w:t>
      </w:r>
      <w:r w:rsidRPr="00274C75">
        <w:rPr>
          <w:b/>
        </w:rPr>
        <w:t>FlexConnect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r w:rsidRPr="00274C75">
        <w:rPr>
          <w:b/>
        </w:rPr>
        <w:t xml:space="preserve">FlexConnect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lastRenderedPageBreak/>
        <w:t>Test connectivity</w:t>
      </w:r>
      <w:r w:rsidR="007420C0">
        <w:t>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807B0" w14:textId="77777777" w:rsidR="00097F19" w:rsidRDefault="00097F19" w:rsidP="00710659">
      <w:pPr>
        <w:spacing w:after="0" w:line="240" w:lineRule="auto"/>
      </w:pPr>
      <w:r>
        <w:separator/>
      </w:r>
    </w:p>
    <w:p w14:paraId="347BCE38" w14:textId="77777777" w:rsidR="00097F19" w:rsidRDefault="00097F19"/>
  </w:endnote>
  <w:endnote w:type="continuationSeparator" w:id="0">
    <w:p w14:paraId="656A1657" w14:textId="77777777" w:rsidR="00097F19" w:rsidRDefault="00097F19" w:rsidP="00710659">
      <w:pPr>
        <w:spacing w:after="0" w:line="240" w:lineRule="auto"/>
      </w:pPr>
      <w:r>
        <w:continuationSeparator/>
      </w:r>
    </w:p>
    <w:p w14:paraId="31E80509" w14:textId="77777777" w:rsidR="00097F19" w:rsidRDefault="00097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B5ABF" w14:textId="517C319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D2BF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6F0D" w14:textId="7E58976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D2BF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D2A4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6E507" w14:textId="77777777" w:rsidR="00097F19" w:rsidRDefault="00097F19" w:rsidP="00710659">
      <w:pPr>
        <w:spacing w:after="0" w:line="240" w:lineRule="auto"/>
      </w:pPr>
      <w:r>
        <w:separator/>
      </w:r>
    </w:p>
    <w:p w14:paraId="31AD0699" w14:textId="77777777" w:rsidR="00097F19" w:rsidRDefault="00097F19"/>
  </w:footnote>
  <w:footnote w:type="continuationSeparator" w:id="0">
    <w:p w14:paraId="7F809B4F" w14:textId="77777777" w:rsidR="00097F19" w:rsidRDefault="00097F19" w:rsidP="00710659">
      <w:pPr>
        <w:spacing w:after="0" w:line="240" w:lineRule="auto"/>
      </w:pPr>
      <w:r>
        <w:continuationSeparator/>
      </w:r>
    </w:p>
    <w:p w14:paraId="03D31319" w14:textId="77777777" w:rsidR="00097F19" w:rsidRDefault="00097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3300B" w14:textId="0A1E31F4" w:rsidR="00926CB2" w:rsidRDefault="004D2BFD" w:rsidP="008402F2">
        <w:pPr>
          <w:pStyle w:val="PageHead"/>
        </w:pPr>
        <w:r>
          <w:t>13.5.1  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9A1BC" w14:textId="77777777" w:rsidR="004D2BFD" w:rsidRDefault="004D2BFD" w:rsidP="004D2BFD">
    <w:pPr>
      <w:pStyle w:val="LabTitle"/>
    </w:pPr>
    <w:r>
      <w:rPr>
        <w:noProof/>
      </w:rPr>
      <w:drawing>
        <wp:inline distT="0" distB="0" distL="0" distR="0" wp14:anchorId="2AF0F125" wp14:editId="785FF44D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D64">
      <w:t xml:space="preserve"> </w:t>
    </w:r>
    <w:r>
      <w:t xml:space="preserve">       Instructor Signoff ______________</w:t>
    </w:r>
  </w:p>
  <w:p w14:paraId="113EA29C" w14:textId="77777777" w:rsidR="004D2BFD" w:rsidRDefault="004D2BFD" w:rsidP="004D2BFD">
    <w:pPr>
      <w:pStyle w:val="LabTitle"/>
    </w:pPr>
    <w:r>
      <w:t>Name ______________ Period ___ Rack ___ Partner ____________</w:t>
    </w:r>
    <w:r w:rsidRPr="00793483">
      <w:t xml:space="preserve"> </w:t>
    </w:r>
  </w:p>
  <w:p w14:paraId="65B2EEEE" w14:textId="3CAA5898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F19"/>
    <w:rsid w:val="000A22C8"/>
    <w:rsid w:val="000A783A"/>
    <w:rsid w:val="000B2344"/>
    <w:rsid w:val="000B370D"/>
    <w:rsid w:val="000B7DE5"/>
    <w:rsid w:val="000C2118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5F03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A43"/>
    <w:rsid w:val="004D2BFD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3F1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4D2BFD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03"/>
    <w:rsid w:val="00050F5A"/>
    <w:rsid w:val="00154109"/>
    <w:rsid w:val="003C14AD"/>
    <w:rsid w:val="005809D6"/>
    <w:rsid w:val="007C3FA7"/>
    <w:rsid w:val="007E7A5F"/>
    <w:rsid w:val="008610B6"/>
    <w:rsid w:val="009B7ECA"/>
    <w:rsid w:val="009D77CD"/>
    <w:rsid w:val="00AF7703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0DA1BC22172498F3E065DA2DE19A5" ma:contentTypeVersion="6" ma:contentTypeDescription="Create a new document." ma:contentTypeScope="" ma:versionID="53d32657e458da1ea24bfa41905780a1">
  <xsd:schema xmlns:xsd="http://www.w3.org/2001/XMLSchema" xmlns:xs="http://www.w3.org/2001/XMLSchema" xmlns:p="http://schemas.microsoft.com/office/2006/metadata/properties" xmlns:ns2="1e4d96a1-9866-44bf-ab6f-1ec294352119" targetNamespace="http://schemas.microsoft.com/office/2006/metadata/properties" ma:root="true" ma:fieldsID="83b948861ea2c8e2f1fb783de72f7fb5" ns2:_="">
    <xsd:import namespace="1e4d96a1-9866-44bf-ab6f-1ec294352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d96a1-9866-44bf-ab6f-1ec294352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C93D4-7282-4071-AEB1-887A0845E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188619-7C79-4B27-9010-8E63E6E2FDBF}"/>
</file>

<file path=customXml/itemProps3.xml><?xml version="1.0" encoding="utf-8"?>
<ds:datastoreItem xmlns:ds="http://schemas.openxmlformats.org/officeDocument/2006/customXml" ds:itemID="{82414374-1786-4993-92ED-DCB2CA76D3A2}"/>
</file>

<file path=customXml/itemProps4.xml><?xml version="1.0" encoding="utf-8"?>
<ds:datastoreItem xmlns:ds="http://schemas.openxmlformats.org/officeDocument/2006/customXml" ds:itemID="{A1013560-0D99-48C7-858D-B07AA53E1D0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13.5.1  Packet Tracer - WLAN Configuration</vt:lpstr>
    </vt:vector>
  </TitlesOfParts>
  <Company>Cisco Systems, Inc.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13.5.1  Packet Tracer - WLAN Configuration</dc:title>
  <dc:creator>Martin Benson</dc:creator>
  <cp:keywords>2019</cp:keywords>
  <dc:description>2019</dc:description>
  <cp:lastModifiedBy>Mason, Jeffrey G</cp:lastModifiedBy>
  <cp:revision>2</cp:revision>
  <cp:lastPrinted>2019-12-01T17:18:00Z</cp:lastPrinted>
  <dcterms:created xsi:type="dcterms:W3CDTF">2020-02-06T22:28:00Z</dcterms:created>
  <dcterms:modified xsi:type="dcterms:W3CDTF">2020-02-06T22:28:00Z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0x0101006D90DA1BC22172498F3E065DA2DE19A5</vt:lpwstr>
  </property>
</Properties>
</file>