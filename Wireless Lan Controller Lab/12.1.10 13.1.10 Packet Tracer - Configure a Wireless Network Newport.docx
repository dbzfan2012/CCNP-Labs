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8CC8" w14:textId="02A270CA" w:rsidR="00E367A6" w:rsidRDefault="00C67F97" w:rsidP="00E367A6">
      <w:pPr>
        <w:pStyle w:val="Title"/>
      </w:pPr>
      <w:sdt>
        <w:sdt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sdtContent>
          <w:r w:rsidRPr="00C67F97">
            <w:t xml:space="preserve">12.1.10  </w:t>
          </w:r>
          <w:r w:rsidR="00470278" w:rsidRPr="00C67F97">
            <w:t>Packet Tracer - Configure a Wireless Network</w:t>
          </w:r>
        </w:sdtContent>
      </w:sdt>
    </w:p>
    <w:p w14:paraId="1419B338" w14:textId="77777777" w:rsidR="00087936" w:rsidRPr="0082485A" w:rsidRDefault="00087936" w:rsidP="00E367A6">
      <w:pPr>
        <w:pStyle w:val="Heading1"/>
        <w:rPr>
          <w:szCs w:val="24"/>
        </w:rPr>
      </w:pPr>
      <w:r w:rsidRPr="0082485A">
        <w:t>Objectives</w:t>
      </w:r>
    </w:p>
    <w:p w14:paraId="38FD27A9" w14:textId="77777777" w:rsidR="00087936" w:rsidRDefault="00087936" w:rsidP="00087936">
      <w:pPr>
        <w:pStyle w:val="Bulletlevel1"/>
        <w:spacing w:before="60" w:after="60" w:line="276" w:lineRule="auto"/>
      </w:pPr>
      <w:r>
        <w:t>Connect to a wireless router</w:t>
      </w:r>
    </w:p>
    <w:p w14:paraId="62E760B3" w14:textId="77777777" w:rsidR="00087936" w:rsidRDefault="00087936" w:rsidP="00087936">
      <w:pPr>
        <w:pStyle w:val="Bulletlevel1"/>
        <w:spacing w:before="60" w:after="60" w:line="276" w:lineRule="auto"/>
      </w:pPr>
      <w:r>
        <w:t>Configure the wireless router</w:t>
      </w:r>
    </w:p>
    <w:p w14:paraId="617598DA" w14:textId="77777777" w:rsidR="00087936" w:rsidRDefault="00087936" w:rsidP="00087936">
      <w:pPr>
        <w:pStyle w:val="Bulletlevel1"/>
        <w:spacing w:before="60" w:after="60" w:line="276" w:lineRule="auto"/>
      </w:pPr>
      <w:r>
        <w:t>Connect a wired device to the wireless router</w:t>
      </w:r>
    </w:p>
    <w:p w14:paraId="7775DDA0" w14:textId="77777777" w:rsidR="00087936" w:rsidRDefault="00087936" w:rsidP="00087936">
      <w:pPr>
        <w:pStyle w:val="Bulletlevel1"/>
        <w:spacing w:before="60" w:after="60" w:line="276" w:lineRule="auto"/>
      </w:pPr>
      <w:r>
        <w:t>Connect a wireless device to the wireless router</w:t>
      </w:r>
    </w:p>
    <w:p w14:paraId="7FC43BAE" w14:textId="77777777" w:rsidR="00087936" w:rsidRPr="00727D13" w:rsidRDefault="00087936" w:rsidP="00087936">
      <w:pPr>
        <w:pStyle w:val="Bulletlevel1"/>
        <w:spacing w:before="60" w:after="60" w:line="276" w:lineRule="auto"/>
      </w:pPr>
      <w:r>
        <w:t>Add an AP to the network to extend wireless coverage</w:t>
      </w:r>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Heading1"/>
        <w:numPr>
          <w:ilvl w:val="0"/>
          <w:numId w:val="3"/>
        </w:numPr>
      </w:pPr>
      <w:r>
        <w:t>Instructions</w:t>
      </w:r>
    </w:p>
    <w:p w14:paraId="0FC678E3" w14:textId="77777777" w:rsidR="00087936" w:rsidRDefault="00087936" w:rsidP="00087936">
      <w:pPr>
        <w:pStyle w:val="Heading2"/>
        <w:ind w:left="1080" w:hanging="1080"/>
      </w:pPr>
      <w:r>
        <w:t>Connect to a Wireless Router</w:t>
      </w:r>
    </w:p>
    <w:p w14:paraId="4C1865F8" w14:textId="77777777" w:rsidR="00087936" w:rsidRPr="00E466D0" w:rsidRDefault="00087936" w:rsidP="00087936">
      <w:pPr>
        <w:pStyle w:val="Heading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r w:rsidRPr="00897A48">
        <w:rPr>
          <w:b/>
        </w:rPr>
        <w:t>Gigabit</w:t>
      </w:r>
      <w:r w:rsidRPr="00245B25">
        <w:rPr>
          <w:b/>
          <w:bCs/>
        </w:rPr>
        <w:t>Ethernet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56D1C99C" w14:textId="77777777" w:rsidR="00087936" w:rsidRDefault="00087936" w:rsidP="00087936">
      <w:pPr>
        <w:pStyle w:val="Heading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Heading4"/>
      </w:pPr>
      <w:r>
        <w:lastRenderedPageBreak/>
        <w:t>Questions:</w:t>
      </w:r>
    </w:p>
    <w:p w14:paraId="698E0F7D" w14:textId="77777777" w:rsidR="00087936" w:rsidRDefault="00087936" w:rsidP="00116217">
      <w:pPr>
        <w:pStyle w:val="BodyTextL50"/>
        <w:keepNext/>
        <w:tabs>
          <w:tab w:val="right" w:leader="underscore" w:pos="10080"/>
        </w:tabs>
        <w:spacing w:before="0"/>
      </w:pPr>
      <w:r w:rsidRPr="0082485A">
        <w:t>What is the IP address of the computer?</w:t>
      </w:r>
    </w:p>
    <w:p w14:paraId="09F51777" w14:textId="77777777" w:rsidR="00087936" w:rsidRDefault="00087936" w:rsidP="00087936">
      <w:pPr>
        <w:pStyle w:val="AnswerLineL50"/>
      </w:pPr>
      <w:r>
        <w:t>Type your answers here.</w:t>
      </w:r>
    </w:p>
    <w:p w14:paraId="1A91E223" w14:textId="77777777" w:rsidR="00087936" w:rsidRDefault="00087936" w:rsidP="002568BB">
      <w:pPr>
        <w:pStyle w:val="BodyTextL50"/>
        <w:keepNext/>
        <w:tabs>
          <w:tab w:val="right" w:leader="underscore" w:pos="10080"/>
        </w:tabs>
      </w:pPr>
      <w:r w:rsidRPr="0082485A">
        <w:t>What is the subnet mask of the computer?</w:t>
      </w:r>
    </w:p>
    <w:p w14:paraId="699D0B24" w14:textId="77777777" w:rsidR="00087936" w:rsidRDefault="00087936" w:rsidP="00087936">
      <w:pPr>
        <w:pStyle w:val="AnswerLineL50"/>
      </w:pPr>
      <w:r>
        <w:t>Type your answers here.</w:t>
      </w:r>
    </w:p>
    <w:p w14:paraId="48C14748" w14:textId="77777777"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39D881E1" w14:textId="77777777" w:rsidR="00087936" w:rsidRDefault="00087936" w:rsidP="00087936">
      <w:pPr>
        <w:pStyle w:val="AnswerLineL50"/>
      </w:pPr>
      <w:r>
        <w:t>Type your answers here.</w:t>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Heading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5139D78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77777777" w:rsidR="00087936" w:rsidRPr="00E466D0" w:rsidRDefault="00087936" w:rsidP="00087936">
      <w:pPr>
        <w:pStyle w:val="SubStepAlpha"/>
      </w:pPr>
      <w:r>
        <w:t xml:space="preserve">Use </w:t>
      </w:r>
      <w:r w:rsidRPr="0098289E">
        <w:rPr>
          <w:b/>
        </w:rPr>
        <w:t>admin</w:t>
      </w:r>
      <w:r>
        <w:t xml:space="preserve"> for both the username and password.</w:t>
      </w:r>
    </w:p>
    <w:p w14:paraId="1CE031F3"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FE8EFD9" w14:textId="77777777" w:rsidR="00DC7452" w:rsidRDefault="00DC7452" w:rsidP="00DC7452">
      <w:pPr>
        <w:pStyle w:val="Heading4"/>
      </w:pPr>
      <w:r>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4EB87BF9" w14:textId="77777777" w:rsidR="00087936" w:rsidRPr="00E466D0" w:rsidRDefault="00DC7452" w:rsidP="00E428DB">
      <w:pPr>
        <w:pStyle w:val="AnswerLineL50"/>
        <w:spacing w:after="480"/>
      </w:pPr>
      <w:r>
        <w:t>Type your answers here.</w:t>
      </w:r>
    </w:p>
    <w:p w14:paraId="1678E729"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r>
        <w:rPr>
          <w:b/>
        </w:rPr>
        <w:t>Alt+D</w:t>
      </w:r>
      <w:r>
        <w:t xml:space="preserve"> to speed up the process.</w:t>
      </w:r>
    </w:p>
    <w:p w14:paraId="2ECD9A7C" w14:textId="77777777" w:rsidR="00087936" w:rsidRDefault="00087936" w:rsidP="00087936">
      <w:pPr>
        <w:pStyle w:val="Heading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Heading3"/>
        <w:rPr>
          <w:rFonts w:eastAsiaTheme="minorEastAsia"/>
        </w:rPr>
      </w:pPr>
      <w:r w:rsidRPr="0082485A">
        <w:rPr>
          <w:rFonts w:eastAsiaTheme="minorEastAsia"/>
        </w:rPr>
        <w:lastRenderedPageBreak/>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t xml:space="preserve">Change </w:t>
      </w:r>
      <w:r w:rsidRPr="0082485A">
        <w:rPr>
          <w:b/>
          <w:bCs/>
        </w:rPr>
        <w:t>Network Name (SSID)</w:t>
      </w:r>
      <w:r w:rsidRPr="0082485A">
        <w:t xml:space="preserve"> to </w:t>
      </w:r>
      <w:r w:rsidRPr="0082485A">
        <w:rPr>
          <w:b/>
          <w:bCs/>
        </w:rPr>
        <w:t>aCompany</w:t>
      </w:r>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558BA898" w14:textId="77777777" w:rsidR="00087936" w:rsidRPr="00E466D0" w:rsidRDefault="00087936" w:rsidP="00087936">
      <w:pPr>
        <w:pStyle w:val="SubStepAlpha"/>
      </w:pPr>
      <w:r>
        <w:t>For this activity, disable both 5 GHz frequencies. Leave the rest of the settings unchanged.</w:t>
      </w:r>
    </w:p>
    <w:p w14:paraId="69CFC5AE"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2DF84B7" w14:textId="77777777" w:rsidR="00087936" w:rsidRDefault="00087936" w:rsidP="00087936">
      <w:pPr>
        <w:pStyle w:val="Heading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77777777" w:rsidR="00087936" w:rsidRDefault="00087936" w:rsidP="00087936">
      <w:pPr>
        <w:pStyle w:val="SubStepAlpha"/>
      </w:pPr>
      <w:r>
        <w:t xml:space="preserve">In the Passphrase field, enter </w:t>
      </w:r>
      <w:r>
        <w:rPr>
          <w:b/>
        </w:rPr>
        <w:t>Cisco123!</w:t>
      </w:r>
      <w:r>
        <w:t xml:space="preserve"> as the passphrase.</w:t>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Heading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r>
        <w:rPr>
          <w:b/>
        </w:rPr>
        <w:t>aCompany</w:t>
      </w:r>
      <w:r>
        <w:t>.</w:t>
      </w:r>
    </w:p>
    <w:p w14:paraId="0453B79F"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59639A1F" w14:textId="77777777" w:rsidR="00087936" w:rsidRDefault="00087936" w:rsidP="00087936">
      <w:pPr>
        <w:pStyle w:val="Heading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Heading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r>
        <w:rPr>
          <w:b/>
        </w:rPr>
        <w:t>aCompany</w:t>
      </w:r>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77777777" w:rsidR="00087936" w:rsidRDefault="00087936" w:rsidP="00087936">
      <w:pPr>
        <w:pStyle w:val="SubStepAlpha"/>
      </w:pPr>
      <w:r>
        <w:t xml:space="preserve">Keep </w:t>
      </w:r>
      <w:r>
        <w:rPr>
          <w:b/>
        </w:rPr>
        <w:t>AES</w:t>
      </w:r>
      <w:r>
        <w:t xml:space="preserve"> as the default Encryption Type.</w:t>
      </w:r>
    </w:p>
    <w:p w14:paraId="62B6B851" w14:textId="77777777" w:rsidR="00087936" w:rsidRDefault="00087936" w:rsidP="00087936">
      <w:pPr>
        <w:pStyle w:val="Heading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lastRenderedPageBreak/>
        <w:t xml:space="preserve">Select the </w:t>
      </w:r>
      <w:r>
        <w:rPr>
          <w:b/>
        </w:rPr>
        <w:t xml:space="preserve">Connect </w:t>
      </w:r>
      <w:r>
        <w:t xml:space="preserve">tab. Click </w:t>
      </w:r>
      <w:r>
        <w:rPr>
          <w:b/>
        </w:rPr>
        <w:t>Refresh</w:t>
      </w:r>
      <w:r>
        <w:t xml:space="preserve"> as necessary. Select the Wireless Network Name </w:t>
      </w:r>
      <w:r>
        <w:rPr>
          <w:b/>
        </w:rPr>
        <w:t>aCompany</w:t>
      </w:r>
      <w:r>
        <w:t xml:space="preserve"> with the stronger signal (Channel 1) and click </w:t>
      </w:r>
      <w:r>
        <w:rPr>
          <w:b/>
        </w:rPr>
        <w:t>Connect</w:t>
      </w:r>
      <w:r>
        <w:t>.</w:t>
      </w:r>
    </w:p>
    <w:p w14:paraId="4F8C06FE"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49F512F1" w14:textId="77777777" w:rsidR="00087936" w:rsidRPr="00C46899" w:rsidRDefault="00087936" w:rsidP="00087936">
      <w:pPr>
        <w:pStyle w:val="Heading2"/>
        <w:ind w:left="1080" w:hanging="1080"/>
      </w:pPr>
      <w:r>
        <w:t>Other Administrative Tasks</w:t>
      </w:r>
    </w:p>
    <w:p w14:paraId="59E48B21" w14:textId="77777777" w:rsidR="00087936" w:rsidRPr="00E466D0" w:rsidRDefault="00087936" w:rsidP="00087936">
      <w:pPr>
        <w:pStyle w:val="Heading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05C27F18" w14:textId="77777777" w:rsidR="00087936" w:rsidRPr="00E466D0" w:rsidRDefault="00087936" w:rsidP="00087936">
      <w:pPr>
        <w:pStyle w:val="Heading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Heading4"/>
      </w:pPr>
      <w:r>
        <w:t>Question:</w:t>
      </w:r>
    </w:p>
    <w:p w14:paraId="43A0A6A7" w14:textId="77777777" w:rsidR="00087936" w:rsidRDefault="00087936" w:rsidP="00116217">
      <w:pPr>
        <w:pStyle w:val="BodyTextL50"/>
        <w:keepNext/>
        <w:spacing w:before="0"/>
      </w:pPr>
      <w:r>
        <w:t>Why?</w:t>
      </w:r>
    </w:p>
    <w:p w14:paraId="05262FA3" w14:textId="77777777" w:rsidR="00087936" w:rsidRDefault="00DC7452" w:rsidP="00E428DB">
      <w:pPr>
        <w:pStyle w:val="AnswerLineL50"/>
        <w:spacing w:after="360"/>
      </w:pPr>
      <w:r>
        <w:t>Type your answers here.</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Heading4"/>
      </w:pPr>
      <w:r>
        <w:t>Question:</w:t>
      </w:r>
    </w:p>
    <w:p w14:paraId="22FE2294" w14:textId="77777777" w:rsidR="00C67F97" w:rsidRDefault="00087936" w:rsidP="00C67F97">
      <w:pPr>
        <w:pStyle w:val="SubStepAlpha"/>
        <w:keepNext/>
        <w:numPr>
          <w:ilvl w:val="0"/>
          <w:numId w:val="0"/>
        </w:numPr>
        <w:spacing w:before="0"/>
        <w:ind w:left="720"/>
      </w:pPr>
      <w:r>
        <w:t xml:space="preserve">What is the new IP address information for </w:t>
      </w:r>
      <w:r>
        <w:rPr>
          <w:b/>
        </w:rPr>
        <w:t>Admin</w:t>
      </w:r>
      <w:r>
        <w:t>?</w:t>
      </w:r>
    </w:p>
    <w:p w14:paraId="2A187542" w14:textId="1FD54AF7" w:rsidR="00087936" w:rsidRDefault="00087936" w:rsidP="00C67F97">
      <w:pPr>
        <w:pStyle w:val="SubStepAlpha"/>
        <w:keepNext/>
        <w:numPr>
          <w:ilvl w:val="0"/>
          <w:numId w:val="0"/>
        </w:numPr>
        <w:spacing w:before="0"/>
        <w:ind w:left="720"/>
      </w:pPr>
    </w:p>
    <w:p w14:paraId="54A9B920" w14:textId="6269D97F" w:rsidR="00C67F97" w:rsidRDefault="00C67F97" w:rsidP="00C67F97">
      <w:pPr>
        <w:pStyle w:val="SubStepAlpha"/>
        <w:keepNext/>
        <w:numPr>
          <w:ilvl w:val="0"/>
          <w:numId w:val="0"/>
        </w:numPr>
        <w:spacing w:before="0"/>
        <w:ind w:left="720"/>
      </w:pPr>
    </w:p>
    <w:p w14:paraId="11C9C36B" w14:textId="77777777" w:rsidR="00C67F97" w:rsidRDefault="00C67F97" w:rsidP="00C67F97">
      <w:pPr>
        <w:pStyle w:val="SubStepAlpha"/>
        <w:keepNext/>
        <w:numPr>
          <w:ilvl w:val="0"/>
          <w:numId w:val="0"/>
        </w:numPr>
        <w:spacing w:before="0"/>
        <w:ind w:left="720"/>
      </w:pP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Heading4"/>
      </w:pPr>
      <w:r>
        <w:t>Question:</w:t>
      </w:r>
    </w:p>
    <w:p w14:paraId="43EA95E6" w14:textId="77777777" w:rsidR="00087936" w:rsidRDefault="00087936" w:rsidP="00116217">
      <w:pPr>
        <w:pStyle w:val="BodyTextL50"/>
        <w:keepNext/>
        <w:spacing w:before="0"/>
      </w:pPr>
      <w:r>
        <w:t>Why?</w:t>
      </w:r>
    </w:p>
    <w:p w14:paraId="2FFDF8CE" w14:textId="2DBAF416" w:rsidR="0024177E" w:rsidRPr="0024177E" w:rsidRDefault="00DC7452" w:rsidP="00C67F97">
      <w:pPr>
        <w:pStyle w:val="AnswerLineL50"/>
      </w:pPr>
      <w:r>
        <w:t>Type your answers here.</w:t>
      </w:r>
      <w:bookmarkStart w:id="0" w:name="_GoBack"/>
      <w:bookmarkEnd w:id="0"/>
    </w:p>
    <w:sectPr w:rsidR="0024177E" w:rsidRPr="0024177E" w:rsidSect="00882B63">
      <w:headerReference w:type="default" r:id="rId8"/>
      <w:footerReference w:type="default" r:id="rId9"/>
      <w:headerReference w:type="first" r:id="rId10"/>
      <w:footerReference w:type="first" r:id="rId11"/>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FB9D2" w14:textId="77777777" w:rsidR="00454938" w:rsidRDefault="00454938" w:rsidP="00710659">
      <w:pPr>
        <w:spacing w:after="0" w:line="240" w:lineRule="auto"/>
      </w:pPr>
      <w:r>
        <w:separator/>
      </w:r>
    </w:p>
    <w:p w14:paraId="6BB88EB2" w14:textId="77777777" w:rsidR="00454938" w:rsidRDefault="00454938"/>
  </w:endnote>
  <w:endnote w:type="continuationSeparator" w:id="0">
    <w:p w14:paraId="1DE0C9D1" w14:textId="77777777" w:rsidR="00454938" w:rsidRDefault="00454938" w:rsidP="00710659">
      <w:pPr>
        <w:spacing w:after="0" w:line="240" w:lineRule="auto"/>
      </w:pPr>
      <w:r>
        <w:continuationSeparator/>
      </w:r>
    </w:p>
    <w:p w14:paraId="53AB2B98" w14:textId="77777777" w:rsidR="00454938" w:rsidRDefault="00454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31CC" w14:textId="05064BBC"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t xml:space="preserve"> - </w:t>
    </w:r>
    <w:r>
      <w:fldChar w:fldCharType="begin"/>
    </w:r>
    <w:r>
      <w:instrText xml:space="preserve"> SAVEDATE  \@ "yyyy"  \* MERGEFORMAT </w:instrText>
    </w:r>
    <w:r>
      <w:fldChar w:fldCharType="separate"/>
    </w:r>
    <w:r w:rsidR="00C67F9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2</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261C4" w14:textId="589A45AE"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C67F9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C67F97">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7F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C9BA1" w14:textId="77777777" w:rsidR="00454938" w:rsidRDefault="00454938" w:rsidP="00710659">
      <w:pPr>
        <w:spacing w:after="0" w:line="240" w:lineRule="auto"/>
      </w:pPr>
      <w:r>
        <w:separator/>
      </w:r>
    </w:p>
    <w:p w14:paraId="305B3878" w14:textId="77777777" w:rsidR="00454938" w:rsidRDefault="00454938"/>
  </w:footnote>
  <w:footnote w:type="continuationSeparator" w:id="0">
    <w:p w14:paraId="206D126E" w14:textId="77777777" w:rsidR="00454938" w:rsidRDefault="00454938" w:rsidP="00710659">
      <w:pPr>
        <w:spacing w:after="0" w:line="240" w:lineRule="auto"/>
      </w:pPr>
      <w:r>
        <w:continuationSeparator/>
      </w:r>
    </w:p>
    <w:p w14:paraId="1368CC9F" w14:textId="77777777" w:rsidR="00454938" w:rsidRDefault="004549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7EBA085D" w14:textId="16EFAE3B" w:rsidR="00926CB2" w:rsidRDefault="00C67F97" w:rsidP="008402F2">
        <w:pPr>
          <w:pStyle w:val="PageHead"/>
        </w:pPr>
        <w:r>
          <w:t>12.1.10  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39FB6" w14:textId="60463A26" w:rsidR="00C67F97" w:rsidRDefault="00C67F97" w:rsidP="00C67F97">
    <w:pPr>
      <w:pStyle w:val="LabTitle"/>
    </w:pPr>
    <w:r>
      <w:rPr>
        <w:noProof/>
      </w:rPr>
      <w:drawing>
        <wp:inline distT="0" distB="0" distL="0" distR="0" wp14:anchorId="51E05B2D" wp14:editId="418C5812">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Pr="00EC2D64">
      <w:t xml:space="preserve"> </w:t>
    </w:r>
    <w:r>
      <w:t xml:space="preserve">       </w:t>
    </w:r>
    <w:r>
      <w:t>Instructor Signoff ______________</w:t>
    </w:r>
  </w:p>
  <w:p w14:paraId="0E32E74E" w14:textId="77777777" w:rsidR="00C67F97" w:rsidRDefault="00C67F97" w:rsidP="00C67F97">
    <w:pPr>
      <w:pStyle w:val="LabTitle"/>
    </w:pPr>
    <w:r>
      <w:t>Name ______________ Period ___ Rack ___ Partner ____________</w:t>
    </w:r>
    <w:r w:rsidRPr="00793483">
      <w:t xml:space="preserve"> </w:t>
    </w:r>
  </w:p>
  <w:p w14:paraId="5BD8B30B" w14:textId="77777777"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67F97"/>
    <w:rsid w:val="00C73E03"/>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BodyTextL25"/>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1621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621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paragraph" w:customStyle="1" w:styleId="LabTitle">
    <w:name w:val="Lab Title"/>
    <w:basedOn w:val="Normal"/>
    <w:qFormat/>
    <w:rsid w:val="00C67F97"/>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ceholderTex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66"/>
    <w:rsid w:val="00164366"/>
    <w:rsid w:val="00296A95"/>
    <w:rsid w:val="004902A1"/>
    <w:rsid w:val="0084690D"/>
    <w:rsid w:val="00A923BA"/>
    <w:rsid w:val="00B3677F"/>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D90DA1BC22172498F3E065DA2DE19A5" ma:contentTypeVersion="6" ma:contentTypeDescription="Create a new document." ma:contentTypeScope="" ma:versionID="53d32657e458da1ea24bfa41905780a1">
  <xsd:schema xmlns:xsd="http://www.w3.org/2001/XMLSchema" xmlns:xs="http://www.w3.org/2001/XMLSchema" xmlns:p="http://schemas.microsoft.com/office/2006/metadata/properties" xmlns:ns2="1e4d96a1-9866-44bf-ab6f-1ec294352119" targetNamespace="http://schemas.microsoft.com/office/2006/metadata/properties" ma:root="true" ma:fieldsID="83b948861ea2c8e2f1fb783de72f7fb5" ns2:_="">
    <xsd:import namespace="1e4d96a1-9866-44bf-ab6f-1ec2943521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d96a1-9866-44bf-ab6f-1ec29435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CFCE0-A019-430E-82BF-7DA7174C2ABF}">
  <ds:schemaRefs>
    <ds:schemaRef ds:uri="http://schemas.openxmlformats.org/officeDocument/2006/bibliography"/>
  </ds:schemaRefs>
</ds:datastoreItem>
</file>

<file path=customXml/itemProps2.xml><?xml version="1.0" encoding="utf-8"?>
<ds:datastoreItem xmlns:ds="http://schemas.openxmlformats.org/officeDocument/2006/customXml" ds:itemID="{AFDC0834-DF91-4DD3-A2A2-306329BCF139}"/>
</file>

<file path=customXml/itemProps3.xml><?xml version="1.0" encoding="utf-8"?>
<ds:datastoreItem xmlns:ds="http://schemas.openxmlformats.org/officeDocument/2006/customXml" ds:itemID="{33B11D44-E35C-4CA8-AF06-FD20A8FA1067}"/>
</file>

<file path=customXml/itemProps4.xml><?xml version="1.0" encoding="utf-8"?>
<ds:datastoreItem xmlns:ds="http://schemas.openxmlformats.org/officeDocument/2006/customXml" ds:itemID="{696B2199-D82A-4640-9525-F037C4E36375}"/>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12.1.10  Packet Tracer - Configure a Wireless Network</dc:title>
  <dc:creator>SP</dc:creator>
  <dc:description>2015</dc:description>
  <cp:lastModifiedBy>Mason, Jeffrey G</cp:lastModifiedBy>
  <cp:revision>2</cp:revision>
  <cp:lastPrinted>2019-12-01T17:51:00Z</cp:lastPrinted>
  <dcterms:created xsi:type="dcterms:W3CDTF">2020-02-04T15:34:00Z</dcterms:created>
  <dcterms:modified xsi:type="dcterms:W3CDTF">2020-02-04T15:34:00Z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0x0101006D90DA1BC22172498F3E065DA2DE19A5</vt:lpwstr>
  </property>
</Properties>
</file>