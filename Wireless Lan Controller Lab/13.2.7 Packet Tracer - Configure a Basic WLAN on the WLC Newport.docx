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1602" w14:textId="3600C567" w:rsidR="004D36D7" w:rsidRPr="007629A7" w:rsidRDefault="00B97050" w:rsidP="007005B8">
      <w:pPr>
        <w:pStyle w:val="Title"/>
      </w:pPr>
      <w:sdt>
        <w:sdt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B97050">
            <w:t xml:space="preserve">13.2.7  </w:t>
          </w:r>
          <w:r w:rsidR="00A02836" w:rsidRPr="00B97050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lastRenderedPageBreak/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r w:rsidR="0068131B">
        <w:t>requirement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lastRenderedPageBreak/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D25B5" w14:textId="77777777" w:rsidR="00EA0BC2" w:rsidRDefault="00EA0BC2" w:rsidP="00710659">
      <w:pPr>
        <w:spacing w:after="0" w:line="240" w:lineRule="auto"/>
      </w:pPr>
      <w:r>
        <w:separator/>
      </w:r>
    </w:p>
    <w:p w14:paraId="7B0C7228" w14:textId="77777777" w:rsidR="00EA0BC2" w:rsidRDefault="00EA0BC2"/>
  </w:endnote>
  <w:endnote w:type="continuationSeparator" w:id="0">
    <w:p w14:paraId="1E763D40" w14:textId="77777777" w:rsidR="00EA0BC2" w:rsidRDefault="00EA0BC2" w:rsidP="00710659">
      <w:pPr>
        <w:spacing w:after="0" w:line="240" w:lineRule="auto"/>
      </w:pPr>
      <w:r>
        <w:continuationSeparator/>
      </w:r>
    </w:p>
    <w:p w14:paraId="391894EB" w14:textId="77777777" w:rsidR="00EA0BC2" w:rsidRDefault="00EA0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0F29E" w14:textId="0764BF44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9705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4CC7C" w14:textId="0A74011D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9705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4DC7B" w14:textId="77777777" w:rsidR="00EA0BC2" w:rsidRDefault="00EA0BC2" w:rsidP="00710659">
      <w:pPr>
        <w:spacing w:after="0" w:line="240" w:lineRule="auto"/>
      </w:pPr>
      <w:r>
        <w:separator/>
      </w:r>
    </w:p>
    <w:p w14:paraId="1C2B38DF" w14:textId="77777777" w:rsidR="00EA0BC2" w:rsidRDefault="00EA0BC2"/>
  </w:footnote>
  <w:footnote w:type="continuationSeparator" w:id="0">
    <w:p w14:paraId="2375B5BF" w14:textId="77777777" w:rsidR="00EA0BC2" w:rsidRDefault="00EA0BC2" w:rsidP="00710659">
      <w:pPr>
        <w:spacing w:after="0" w:line="240" w:lineRule="auto"/>
      </w:pPr>
      <w:r>
        <w:continuationSeparator/>
      </w:r>
    </w:p>
    <w:p w14:paraId="75CA1DFA" w14:textId="77777777" w:rsidR="00EA0BC2" w:rsidRDefault="00EA0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6F50F154" w:rsidR="007005B8" w:rsidRDefault="00B97050" w:rsidP="008402F2">
        <w:pPr>
          <w:pStyle w:val="PageHead"/>
        </w:pPr>
        <w:r>
          <w:t>13.2.7  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56A62" w14:textId="77777777" w:rsidR="00B97050" w:rsidRDefault="00B97050" w:rsidP="00B97050">
    <w:pPr>
      <w:pStyle w:val="LabTitle"/>
    </w:pPr>
    <w:r>
      <w:rPr>
        <w:noProof/>
      </w:rPr>
      <w:drawing>
        <wp:inline distT="0" distB="0" distL="0" distR="0" wp14:anchorId="569DFAC0" wp14:editId="05A98274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23CEFBC8" w14:textId="77777777" w:rsidR="00B97050" w:rsidRDefault="00B97050" w:rsidP="00B97050">
    <w:pPr>
      <w:pStyle w:val="LabTitle"/>
    </w:pPr>
    <w:r>
      <w:t>Name ______________ Period ___ Rack ___ Partner ____________</w:t>
    </w:r>
    <w:r w:rsidRPr="00793483">
      <w:t xml:space="preserve"> </w:t>
    </w:r>
  </w:p>
  <w:p w14:paraId="0448B3FB" w14:textId="2822F819" w:rsidR="007005B8" w:rsidRDefault="007005B8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050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B97050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A5"/>
    <w:rsid w:val="00140516"/>
    <w:rsid w:val="00213CF0"/>
    <w:rsid w:val="0037057A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0DA1BC22172498F3E065DA2DE19A5" ma:contentTypeVersion="6" ma:contentTypeDescription="Create a new document." ma:contentTypeScope="" ma:versionID="53d32657e458da1ea24bfa41905780a1">
  <xsd:schema xmlns:xsd="http://www.w3.org/2001/XMLSchema" xmlns:xs="http://www.w3.org/2001/XMLSchema" xmlns:p="http://schemas.microsoft.com/office/2006/metadata/properties" xmlns:ns2="1e4d96a1-9866-44bf-ab6f-1ec294352119" targetNamespace="http://schemas.microsoft.com/office/2006/metadata/properties" ma:root="true" ma:fieldsID="83b948861ea2c8e2f1fb783de72f7fb5" ns2:_="">
    <xsd:import namespace="1e4d96a1-9866-44bf-ab6f-1ec294352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d96a1-9866-44bf-ab6f-1ec294352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128B0-58A6-4A94-9420-3EA43AB7D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71F83D-08D3-46CB-A285-316D461CADE8}"/>
</file>

<file path=customXml/itemProps3.xml><?xml version="1.0" encoding="utf-8"?>
<ds:datastoreItem xmlns:ds="http://schemas.openxmlformats.org/officeDocument/2006/customXml" ds:itemID="{3055FF86-7906-455B-AFB6-6C8D9320429C}"/>
</file>

<file path=customXml/itemProps4.xml><?xml version="1.0" encoding="utf-8"?>
<ds:datastoreItem xmlns:ds="http://schemas.openxmlformats.org/officeDocument/2006/customXml" ds:itemID="{362E3BA8-8D4A-4206-B1FA-D5C2FAD318E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13.2.7  Packet Tracer - Configure a Basic WLAN on the WLC</dc:title>
  <dc:creator>Martin Benson</dc:creator>
  <dc:description>2019</dc:description>
  <cp:lastModifiedBy>Mason, Jeffrey G</cp:lastModifiedBy>
  <cp:revision>2</cp:revision>
  <cp:lastPrinted>2020-02-06T21:56:00Z</cp:lastPrinted>
  <dcterms:created xsi:type="dcterms:W3CDTF">2020-02-06T21:58:00Z</dcterms:created>
  <dcterms:modified xsi:type="dcterms:W3CDTF">2020-02-06T21:58:00Z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0x0101006D90DA1BC22172498F3E065DA2DE19A5</vt:lpwstr>
  </property>
</Properties>
</file>